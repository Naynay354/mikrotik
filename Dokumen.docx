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0901731"/>
        <w:placeholder>
          <w:docPart w:val="D961C2E6434970428D97621F976ABF40"/>
        </w:placeholder>
        <w:temporary/>
        <w:showingPlcHdr/>
        <w15:appearance w15:val="hidden"/>
      </w:sdtPr>
      <w:sdtEndPr/>
      <w:sdtContent>
        <w:p w14:paraId="3335C7FF" w14:textId="77777777" w:rsidR="008D4B3C" w:rsidRDefault="00E10B51">
          <w:pPr>
            <w:pStyle w:val="Judul"/>
          </w:pPr>
          <w:r>
            <w:t>Judul</w:t>
          </w:r>
        </w:p>
      </w:sdtContent>
    </w:sdt>
    <w:sdt>
      <w:sdtPr>
        <w:id w:val="-1019925305"/>
        <w:placeholder>
          <w:docPart w:val="009E880E7D8F3144A47437474C05933C"/>
        </w:placeholder>
        <w:temporary/>
        <w:showingPlcHdr/>
        <w15:appearance w15:val="hidden"/>
      </w:sdtPr>
      <w:sdtEndPr/>
      <w:sdtContent>
        <w:p w14:paraId="31465EC6" w14:textId="77777777" w:rsidR="008D4B3C" w:rsidRDefault="00E10B51">
          <w:pPr>
            <w:pStyle w:val="Judul1"/>
          </w:pPr>
          <w:r>
            <w:t>Judul 1</w:t>
          </w:r>
        </w:p>
      </w:sdtContent>
    </w:sdt>
    <w:sdt>
      <w:sdtPr>
        <w:id w:val="-1687742584"/>
        <w:placeholder>
          <w:docPart w:val="D4C13318D676D845AD7BA1DB301CE1C0"/>
        </w:placeholder>
        <w:temporary/>
        <w:showingPlcHdr/>
        <w15:appearance w15:val="hidden"/>
      </w:sdtPr>
      <w:sdtEndPr/>
      <w:sdtContent>
        <w:p w14:paraId="73AEA34D" w14:textId="77777777" w:rsidR="008D4B3C" w:rsidRDefault="00E10B51">
          <w:r>
            <w:t>Untuk langsung memulai, cukup ketuk teks tempat penampung mana saja (seperti ini) dan mulai mengetik.</w:t>
          </w:r>
        </w:p>
        <w:p w14:paraId="0DBBA4DB" w14:textId="77777777" w:rsidR="008D4B3C" w:rsidRDefault="00E10B51">
          <w:r>
            <w:t>Untuk menerapkan pemformatan teks apa pun yang Anda lihat di halaman ini hanya dengan sekali ketuk, pada tab Beranda pita, lihat Gaya.</w:t>
          </w:r>
        </w:p>
      </w:sdtContent>
    </w:sdt>
    <w:p w14:paraId="72B01DFA" w14:textId="77777777" w:rsidR="008D4B3C" w:rsidRDefault="00E10B51">
      <w:pPr>
        <w:jc w:val="center"/>
      </w:pPr>
      <w:r>
        <w:rPr>
          <w:noProof/>
          <w:lang w:eastAsia="id-ID" w:bidi="th-TH"/>
        </w:rPr>
        <w:drawing>
          <wp:inline distT="0" distB="0" distL="0" distR="0" wp14:anchorId="2D7226BA" wp14:editId="0F446E29">
            <wp:extent cx="5486400" cy="3657600"/>
            <wp:effectExtent l="0" t="0" r="0" b="0"/>
            <wp:docPr id="2" name="Gambar 2" title="Foto bebatuan di pantai di bawah sinar matahari yang cer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25F129FA7D757F41965727161E76E77E"/>
        </w:placeholder>
        <w:temporary/>
        <w:showingPlcHdr/>
        <w15:appearance w15:val="hidden"/>
      </w:sdtPr>
      <w:sdtEndPr/>
      <w:sdtContent>
        <w:p w14:paraId="697AF767" w14:textId="77777777" w:rsidR="008D4B3C" w:rsidRDefault="00E10B51">
          <w:r>
            <w:t>Ingin menyisipkan gambar dari file Anda atau menambahkan bentuk atau kotak teks? Anda bisa melakukannya! Pada tab Sisipkan dari pita, ketuk opsi yang Anda butuhkan.</w:t>
          </w:r>
        </w:p>
      </w:sdtContent>
    </w:sdt>
    <w:sectPr w:rsidR="008D4B3C">
      <w:footerReference w:type="default" r:id="rId8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868FD" w14:textId="77777777" w:rsidR="00FA4E14" w:rsidRDefault="00FA4E14">
      <w:pPr>
        <w:spacing w:after="0" w:line="240" w:lineRule="auto"/>
      </w:pPr>
      <w:r>
        <w:separator/>
      </w:r>
    </w:p>
  </w:endnote>
  <w:endnote w:type="continuationSeparator" w:id="0">
    <w:p w14:paraId="57E18339" w14:textId="77777777" w:rsidR="00FA4E14" w:rsidRDefault="00FA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59EE1" w14:textId="77777777" w:rsidR="008D4B3C" w:rsidRDefault="00E10B51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DFEB" w14:textId="77777777" w:rsidR="00FA4E14" w:rsidRDefault="00FA4E14">
      <w:pPr>
        <w:spacing w:after="0" w:line="240" w:lineRule="auto"/>
      </w:pPr>
      <w:r>
        <w:separator/>
      </w:r>
    </w:p>
  </w:footnote>
  <w:footnote w:type="continuationSeparator" w:id="0">
    <w:p w14:paraId="6D0CC6A2" w14:textId="77777777" w:rsidR="00FA4E14" w:rsidRDefault="00FA4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5E"/>
    <w:rsid w:val="008D4B3C"/>
    <w:rsid w:val="00C4245E"/>
    <w:rsid w:val="00E10B51"/>
    <w:rsid w:val="00FA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2EFF7"/>
  <w15:chartTrackingRefBased/>
  <w15:docId w15:val="{8E67D6E0-C59A-3B45-B901-3392FE07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51"/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link w:val="JudulK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JudulKAR">
    <w:name w:val="Judul KAR"/>
    <w:basedOn w:val="FontParagrafDefault"/>
    <w:link w:val="Judu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Judul1KAR">
    <w:name w:val="Judul 1 KAR"/>
    <w:basedOn w:val="FontParagrafDefault"/>
    <w:link w:val="Judul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Judul5KAR">
    <w:name w:val="Judul 5 KAR"/>
    <w:basedOn w:val="FontParagrafDefault"/>
    <w:link w:val="Judul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Judul6KAR">
    <w:name w:val="Judul 6 KAR"/>
    <w:basedOn w:val="FontParagrafDefault"/>
    <w:link w:val="Judul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Judul7KAR">
    <w:name w:val="Judul 7 KAR"/>
    <w:basedOn w:val="FontParagrafDefault"/>
    <w:link w:val="Judul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Judul8KAR">
    <w:name w:val="Judul 8 KAR"/>
    <w:basedOn w:val="FontParagrafDefault"/>
    <w:link w:val="Judul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judul">
    <w:name w:val="Subtitle"/>
    <w:basedOn w:val="Normal"/>
    <w:link w:val="SubjudulK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judulKAR">
    <w:name w:val="Subjudul KAR"/>
    <w:basedOn w:val="FontParagrafDefault"/>
    <w:link w:val="Subjudu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PenekananHalus">
    <w:name w:val="Subtle Emphasis"/>
    <w:basedOn w:val="FontParagrafDefault"/>
    <w:uiPriority w:val="19"/>
    <w:semiHidden/>
    <w:unhideWhenUsed/>
    <w:qFormat/>
    <w:rPr>
      <w:i/>
      <w:iCs/>
      <w:color w:val="666660" w:themeColor="text2" w:themeTint="BF"/>
    </w:rPr>
  </w:style>
  <w:style w:type="character" w:styleId="PenekananKeras">
    <w:name w:val="Intense Emphasis"/>
    <w:basedOn w:val="FontParagrafDefaul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Kuat">
    <w:name w:val="Strong"/>
    <w:basedOn w:val="FontParagrafDefault"/>
    <w:uiPriority w:val="22"/>
    <w:semiHidden/>
    <w:unhideWhenUsed/>
    <w:qFormat/>
    <w:rPr>
      <w:b/>
      <w:bCs/>
      <w:color w:val="666660" w:themeColor="text2" w:themeTint="BF"/>
    </w:rPr>
  </w:style>
  <w:style w:type="paragraph" w:styleId="Kutipan">
    <w:name w:val="Quote"/>
    <w:basedOn w:val="Normal"/>
    <w:next w:val="Normal"/>
    <w:link w:val="KutipanK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KutipanKAR">
    <w:name w:val="Kutipan KAR"/>
    <w:basedOn w:val="FontParagrafDefault"/>
    <w:link w:val="Kutipan"/>
    <w:uiPriority w:val="29"/>
    <w:semiHidden/>
    <w:rPr>
      <w:i/>
      <w:iCs/>
      <w:sz w:val="34"/>
    </w:rPr>
  </w:style>
  <w:style w:type="paragraph" w:styleId="KutipanyangSering">
    <w:name w:val="Intense Quote"/>
    <w:basedOn w:val="Normal"/>
    <w:next w:val="Normal"/>
    <w:link w:val="KutipanyangSeringK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semiHidden/>
    <w:rPr>
      <w:b/>
      <w:i/>
      <w:iCs/>
      <w:color w:val="454541" w:themeColor="text2" w:themeTint="E6"/>
      <w:sz w:val="34"/>
    </w:rPr>
  </w:style>
  <w:style w:type="character" w:styleId="ReferensiRumit">
    <w:name w:val="Subtle Reference"/>
    <w:basedOn w:val="FontParagrafDefaul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siyangSering">
    <w:name w:val="Intense Reference"/>
    <w:basedOn w:val="FontParagrafDefaul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Keteranga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JudulTOC">
    <w:name w:val="TOC Heading"/>
    <w:basedOn w:val="Judul1"/>
    <w:next w:val="Normal"/>
    <w:uiPriority w:val="39"/>
    <w:semiHidden/>
    <w:unhideWhenUsed/>
    <w:qFormat/>
    <w:pPr>
      <w:outlineLvl w:val="9"/>
    </w:p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character" w:styleId="JudulBuku">
    <w:name w:val="Book Title"/>
    <w:basedOn w:val="FontParagrafDefaul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JudulTO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KAR"/>
    <w:uiPriority w:val="99"/>
    <w:unhideWhenUsed/>
    <w:pPr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</w:style>
  <w:style w:type="paragraph" w:styleId="Footer">
    <w:name w:val="footer"/>
    <w:basedOn w:val="Normal"/>
    <w:link w:val="FooterKAR"/>
    <w:uiPriority w:val="99"/>
    <w:unhideWhenUsed/>
    <w:pPr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16FF9D8-A22C-F64B-A8C3-26AB3D4F2567%7dtf50002001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61C2E6434970428D97621F976ABF4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0BC5C677-1478-484F-8E9C-74362C6C5E83}"/>
      </w:docPartPr>
      <w:docPartBody>
        <w:p w:rsidR="00000000" w:rsidRDefault="00745D1A">
          <w:pPr>
            <w:pStyle w:val="D961C2E6434970428D97621F976ABF40"/>
          </w:pPr>
          <w:r>
            <w:t>Title</w:t>
          </w:r>
        </w:p>
      </w:docPartBody>
    </w:docPart>
    <w:docPart>
      <w:docPartPr>
        <w:name w:val="009E880E7D8F3144A47437474C05933C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F1ED38A1-D371-724C-8A3A-46E9A53F5FE7}"/>
      </w:docPartPr>
      <w:docPartBody>
        <w:p w:rsidR="00000000" w:rsidRDefault="00745D1A">
          <w:pPr>
            <w:pStyle w:val="009E880E7D8F3144A47437474C05933C"/>
          </w:pPr>
          <w:r>
            <w:t>Heading 1</w:t>
          </w:r>
        </w:p>
      </w:docPartBody>
    </w:docPart>
    <w:docPart>
      <w:docPartPr>
        <w:name w:val="D4C13318D676D845AD7BA1DB301CE1C0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17759771-4E74-5E45-9ED8-6CCF404FC5A5}"/>
      </w:docPartPr>
      <w:docPartBody>
        <w:p w:rsidR="005A6D83" w:rsidRDefault="00745D1A">
          <w:r>
            <w:t>To get started right away, just tap any placeholder text (such as this) and start typing.</w:t>
          </w:r>
        </w:p>
        <w:p w:rsidR="00000000" w:rsidRDefault="00745D1A">
          <w:pPr>
            <w:pStyle w:val="D4C13318D676D845AD7BA1DB301CE1C0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25F129FA7D757F41965727161E76E77E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72853F9E-CACB-AE46-9B34-C651EFFF4F16}"/>
      </w:docPartPr>
      <w:docPartBody>
        <w:p w:rsidR="00000000" w:rsidRDefault="00745D1A">
          <w:pPr>
            <w:pStyle w:val="25F129FA7D757F41965727161E76E77E"/>
          </w:pPr>
          <w:r>
            <w:t>Want to insert a picture from 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A"/>
    <w:rsid w:val="0074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D961C2E6434970428D97621F976ABF40">
    <w:name w:val="D961C2E6434970428D97621F976ABF40"/>
  </w:style>
  <w:style w:type="paragraph" w:customStyle="1" w:styleId="009E880E7D8F3144A47437474C05933C">
    <w:name w:val="009E880E7D8F3144A47437474C05933C"/>
  </w:style>
  <w:style w:type="paragraph" w:customStyle="1" w:styleId="D4C13318D676D845AD7BA1DB301CE1C0">
    <w:name w:val="D4C13318D676D845AD7BA1DB301CE1C0"/>
  </w:style>
  <w:style w:type="paragraph" w:customStyle="1" w:styleId="25F129FA7D757F41965727161E76E77E">
    <w:name w:val="25F129FA7D757F41965727161E76E7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{F16FF9D8-A22C-F64B-A8C3-26AB3D4F2567}tf50002001.dotx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febri</dc:creator>
  <cp:keywords/>
  <dc:description/>
  <cp:lastModifiedBy>muh febri</cp:lastModifiedBy>
  <cp:revision>2</cp:revision>
  <dcterms:created xsi:type="dcterms:W3CDTF">2021-11-23T03:22:00Z</dcterms:created>
  <dcterms:modified xsi:type="dcterms:W3CDTF">2021-11-23T03:22:00Z</dcterms:modified>
</cp:coreProperties>
</file>